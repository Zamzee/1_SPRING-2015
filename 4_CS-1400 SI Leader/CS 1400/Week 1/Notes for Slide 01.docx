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06" w:rsidRPr="00DC580D" w:rsidRDefault="00720806" w:rsidP="00720806">
      <w:pPr>
        <w:jc w:val="center"/>
        <w:rPr>
          <w:b/>
        </w:rPr>
      </w:pPr>
      <w:r w:rsidRPr="00DC580D">
        <w:rPr>
          <w:b/>
        </w:rPr>
        <w:t>Notes for Slide 01: Introduction to Programming</w:t>
      </w:r>
    </w:p>
    <w:p w:rsidR="00720806" w:rsidRDefault="00720806" w:rsidP="00720806">
      <w:pPr>
        <w:jc w:val="center"/>
      </w:pPr>
      <w:r>
        <w:t>5/14/14</w:t>
      </w:r>
    </w:p>
    <w:p w:rsidR="00720806" w:rsidRDefault="00720806" w:rsidP="00720806"/>
    <w:p w:rsidR="00720806" w:rsidRPr="000367D9" w:rsidRDefault="00CF5EF4" w:rsidP="00CF5EF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0367D9">
        <w:rPr>
          <w:b/>
          <w:sz w:val="28"/>
          <w:u w:val="single"/>
        </w:rPr>
        <w:t>Programming Tools</w:t>
      </w:r>
    </w:p>
    <w:p w:rsidR="00CF5EF4" w:rsidRPr="00DC580D" w:rsidRDefault="00CF5EF4" w:rsidP="00CF5EF4">
      <w:pPr>
        <w:pStyle w:val="ListParagraph"/>
        <w:numPr>
          <w:ilvl w:val="1"/>
          <w:numId w:val="1"/>
        </w:numPr>
        <w:rPr>
          <w:b/>
        </w:rPr>
      </w:pPr>
      <w:r w:rsidRPr="00DC580D">
        <w:rPr>
          <w:b/>
        </w:rPr>
        <w:t>The Computer</w:t>
      </w:r>
    </w:p>
    <w:p w:rsidR="00CF5EF4" w:rsidRPr="00DC580D" w:rsidRDefault="00CF5EF4" w:rsidP="00CF5EF4">
      <w:pPr>
        <w:pStyle w:val="ListParagraph"/>
        <w:numPr>
          <w:ilvl w:val="1"/>
          <w:numId w:val="1"/>
        </w:numPr>
        <w:rPr>
          <w:b/>
        </w:rPr>
      </w:pPr>
      <w:r w:rsidRPr="00DC580D">
        <w:rPr>
          <w:b/>
        </w:rPr>
        <w:t>The Operating System</w:t>
      </w:r>
    </w:p>
    <w:p w:rsidR="00CF5EF4" w:rsidRPr="00DC580D" w:rsidRDefault="00CF5EF4" w:rsidP="00CF5EF4">
      <w:pPr>
        <w:pStyle w:val="ListParagraph"/>
        <w:numPr>
          <w:ilvl w:val="1"/>
          <w:numId w:val="1"/>
        </w:numPr>
        <w:rPr>
          <w:b/>
        </w:rPr>
      </w:pPr>
      <w:r w:rsidRPr="00DC580D">
        <w:rPr>
          <w:b/>
        </w:rPr>
        <w:t>The Integrated Development Environment</w:t>
      </w:r>
    </w:p>
    <w:p w:rsidR="00CF5EF4" w:rsidRDefault="00CF5EF4" w:rsidP="00CF5EF4">
      <w:pPr>
        <w:pStyle w:val="ListParagraph"/>
        <w:numPr>
          <w:ilvl w:val="2"/>
          <w:numId w:val="1"/>
        </w:numPr>
      </w:pPr>
      <w:r>
        <w:t>The Code Editor</w:t>
      </w:r>
    </w:p>
    <w:p w:rsidR="00CF5EF4" w:rsidRDefault="00CF5EF4" w:rsidP="00CF5EF4">
      <w:pPr>
        <w:pStyle w:val="ListParagraph"/>
        <w:numPr>
          <w:ilvl w:val="2"/>
          <w:numId w:val="1"/>
        </w:numPr>
      </w:pPr>
      <w:r>
        <w:t>The Compiler</w:t>
      </w:r>
    </w:p>
    <w:p w:rsidR="00CF5EF4" w:rsidRDefault="006F4FD4" w:rsidP="00CF5EF4">
      <w:pPr>
        <w:pStyle w:val="ListParagraph"/>
        <w:numPr>
          <w:ilvl w:val="2"/>
          <w:numId w:val="1"/>
        </w:numPr>
      </w:pPr>
      <w:r>
        <w:t>The D</w:t>
      </w:r>
      <w:r w:rsidR="00CF5EF4">
        <w:t>ebugger</w:t>
      </w:r>
    </w:p>
    <w:p w:rsidR="00CF5EF4" w:rsidRPr="00DC580D" w:rsidRDefault="00CF5EF4" w:rsidP="00CF5EF4">
      <w:pPr>
        <w:pStyle w:val="ListParagraph"/>
        <w:numPr>
          <w:ilvl w:val="1"/>
          <w:numId w:val="1"/>
        </w:numPr>
        <w:rPr>
          <w:b/>
        </w:rPr>
      </w:pPr>
      <w:r w:rsidRPr="00DC580D">
        <w:rPr>
          <w:b/>
        </w:rPr>
        <w:t>Problem Solving Skills</w:t>
      </w:r>
    </w:p>
    <w:p w:rsidR="00CF5EF4" w:rsidRDefault="00CF5EF4" w:rsidP="00CF5EF4">
      <w:pPr>
        <w:pStyle w:val="ListParagraph"/>
        <w:numPr>
          <w:ilvl w:val="1"/>
          <w:numId w:val="1"/>
        </w:numPr>
        <w:rPr>
          <w:b/>
        </w:rPr>
      </w:pPr>
      <w:r w:rsidRPr="00DC580D">
        <w:rPr>
          <w:b/>
        </w:rPr>
        <w:t>Language Skills</w:t>
      </w:r>
    </w:p>
    <w:p w:rsidR="00FD5D21" w:rsidRDefault="00FD5D21" w:rsidP="00FD5D21">
      <w:pPr>
        <w:rPr>
          <w:b/>
        </w:rPr>
      </w:pPr>
    </w:p>
    <w:p w:rsidR="00FD5D21" w:rsidRPr="006A70E6" w:rsidRDefault="00FD5D21" w:rsidP="006A70E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6A70E6">
        <w:rPr>
          <w:b/>
          <w:sz w:val="28"/>
          <w:u w:val="single"/>
        </w:rPr>
        <w:t>The Computer</w:t>
      </w:r>
    </w:p>
    <w:p w:rsidR="00CF5EF4" w:rsidRDefault="00FD5D21" w:rsidP="00FD5D21">
      <w:pPr>
        <w:pStyle w:val="ListParagraph"/>
        <w:ind w:left="360"/>
      </w:pPr>
      <w:r w:rsidRPr="00FD5D21">
        <w:drawing>
          <wp:inline distT="0" distB="0" distL="0" distR="0" wp14:anchorId="4DB2DA17" wp14:editId="10CED180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21" w:rsidRDefault="00FD5D21" w:rsidP="00FD5D21">
      <w:pPr>
        <w:pStyle w:val="ListParagraph"/>
        <w:ind w:left="360"/>
      </w:pPr>
    </w:p>
    <w:p w:rsidR="00C16B34" w:rsidRPr="000367D9" w:rsidRDefault="00FD5D21" w:rsidP="00C16B34">
      <w:pPr>
        <w:rPr>
          <w:b/>
          <w:sz w:val="24"/>
        </w:rPr>
      </w:pPr>
      <w:r w:rsidRPr="000367D9">
        <w:rPr>
          <w:b/>
          <w:sz w:val="24"/>
        </w:rPr>
        <w:t>CPU</w:t>
      </w:r>
      <w:r w:rsidR="00C16B34" w:rsidRPr="000367D9">
        <w:rPr>
          <w:b/>
          <w:sz w:val="24"/>
        </w:rPr>
        <w:t>-</w:t>
      </w:r>
    </w:p>
    <w:p w:rsidR="00FD5D21" w:rsidRDefault="00C16B34" w:rsidP="00C16B34">
      <w:pPr>
        <w:pStyle w:val="ListParagraph"/>
        <w:numPr>
          <w:ilvl w:val="0"/>
          <w:numId w:val="2"/>
        </w:numPr>
      </w:pPr>
      <w:r>
        <w:t>Program Counter</w:t>
      </w:r>
    </w:p>
    <w:p w:rsidR="00C16B34" w:rsidRDefault="00C16B34" w:rsidP="00C16B34">
      <w:pPr>
        <w:pStyle w:val="ListParagraph"/>
        <w:numPr>
          <w:ilvl w:val="0"/>
          <w:numId w:val="2"/>
        </w:numPr>
      </w:pPr>
      <w:r>
        <w:t>Instruction Register</w:t>
      </w:r>
    </w:p>
    <w:p w:rsidR="00C16B34" w:rsidRDefault="00C16B34" w:rsidP="00C16B34">
      <w:pPr>
        <w:pStyle w:val="ListParagraph"/>
        <w:numPr>
          <w:ilvl w:val="0"/>
          <w:numId w:val="2"/>
        </w:numPr>
      </w:pPr>
      <w:r>
        <w:t>General Purpose Registers</w:t>
      </w:r>
    </w:p>
    <w:p w:rsidR="00C16B34" w:rsidRDefault="00C16B34" w:rsidP="00C16B34">
      <w:pPr>
        <w:pStyle w:val="ListParagraph"/>
        <w:numPr>
          <w:ilvl w:val="0"/>
          <w:numId w:val="2"/>
        </w:numPr>
      </w:pPr>
      <w:r>
        <w:t>Status Registers</w:t>
      </w:r>
    </w:p>
    <w:p w:rsidR="00C16B34" w:rsidRPr="00855A08" w:rsidRDefault="00C16B34" w:rsidP="00855A08">
      <w:pPr>
        <w:pStyle w:val="ListParagraph"/>
        <w:numPr>
          <w:ilvl w:val="0"/>
          <w:numId w:val="2"/>
        </w:numPr>
        <w:rPr>
          <w:b/>
        </w:rPr>
      </w:pPr>
      <w:r w:rsidRPr="00855A08">
        <w:rPr>
          <w:b/>
        </w:rPr>
        <w:t>Arithmetic &amp; Logic Unit</w:t>
      </w:r>
      <w:r w:rsidR="00DD1768">
        <w:rPr>
          <w:b/>
        </w:rPr>
        <w:t xml:space="preserve"> (ALU)</w:t>
      </w:r>
    </w:p>
    <w:p w:rsidR="00FD5D21" w:rsidRDefault="00FD5D21" w:rsidP="00FD5D21">
      <w:pPr>
        <w:pStyle w:val="ListParagraph"/>
        <w:ind w:left="360"/>
      </w:pPr>
    </w:p>
    <w:p w:rsidR="00FD5D21" w:rsidRPr="000367D9" w:rsidRDefault="00FD5D21" w:rsidP="00C16B34">
      <w:pPr>
        <w:rPr>
          <w:b/>
          <w:sz w:val="24"/>
        </w:rPr>
      </w:pPr>
      <w:r w:rsidRPr="000367D9">
        <w:rPr>
          <w:b/>
          <w:sz w:val="24"/>
        </w:rPr>
        <w:t>Memory-</w:t>
      </w:r>
    </w:p>
    <w:p w:rsidR="00855A08" w:rsidRPr="00855A08" w:rsidRDefault="00855A08" w:rsidP="00855A08">
      <w:pPr>
        <w:pStyle w:val="ListParagraph"/>
        <w:numPr>
          <w:ilvl w:val="0"/>
          <w:numId w:val="4"/>
        </w:numPr>
        <w:rPr>
          <w:sz w:val="20"/>
        </w:rPr>
      </w:pPr>
      <w:r w:rsidRPr="00855A08">
        <w:rPr>
          <w:sz w:val="20"/>
        </w:rPr>
        <w:t>Data Segment</w:t>
      </w:r>
    </w:p>
    <w:p w:rsidR="00855A08" w:rsidRPr="00855A08" w:rsidRDefault="00855A08" w:rsidP="00855A08">
      <w:pPr>
        <w:pStyle w:val="ListParagraph"/>
        <w:numPr>
          <w:ilvl w:val="0"/>
          <w:numId w:val="4"/>
        </w:numPr>
        <w:rPr>
          <w:sz w:val="20"/>
        </w:rPr>
      </w:pPr>
      <w:r w:rsidRPr="00855A08">
        <w:rPr>
          <w:sz w:val="20"/>
        </w:rPr>
        <w:t>Code Segment</w:t>
      </w:r>
    </w:p>
    <w:p w:rsidR="00855A08" w:rsidRPr="00855A08" w:rsidRDefault="00855A08" w:rsidP="00855A08">
      <w:pPr>
        <w:pStyle w:val="ListParagraph"/>
        <w:numPr>
          <w:ilvl w:val="0"/>
          <w:numId w:val="4"/>
        </w:numPr>
        <w:rPr>
          <w:sz w:val="20"/>
        </w:rPr>
      </w:pPr>
      <w:r w:rsidRPr="00855A08">
        <w:rPr>
          <w:sz w:val="20"/>
        </w:rPr>
        <w:t>Stack</w:t>
      </w:r>
    </w:p>
    <w:p w:rsidR="00855A08" w:rsidRDefault="00855A08" w:rsidP="00855A08">
      <w:pPr>
        <w:pStyle w:val="ListParagraph"/>
        <w:numPr>
          <w:ilvl w:val="0"/>
          <w:numId w:val="4"/>
        </w:numPr>
        <w:rPr>
          <w:sz w:val="20"/>
        </w:rPr>
      </w:pPr>
      <w:r w:rsidRPr="00855A08">
        <w:rPr>
          <w:sz w:val="20"/>
        </w:rPr>
        <w:t>Heap</w:t>
      </w:r>
    </w:p>
    <w:p w:rsidR="003749B2" w:rsidRDefault="0030512E" w:rsidP="003749B2">
      <w:pPr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72635" cy="3429635"/>
            <wp:effectExtent l="0" t="0" r="0" b="0"/>
            <wp:wrapThrough wrapText="bothSides">
              <wp:wrapPolygon edited="0">
                <wp:start x="0" y="0"/>
                <wp:lineTo x="0" y="21476"/>
                <wp:lineTo x="21507" y="21476"/>
                <wp:lineTo x="2150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</w:rPr>
        <w:t>Example of how a Computer adds 2 numbers together, step-by-step.</w:t>
      </w:r>
    </w:p>
    <w:p w:rsidR="0030512E" w:rsidRDefault="0030512E" w:rsidP="003749B2">
      <w:pPr>
        <w:rPr>
          <w:sz w:val="20"/>
        </w:rPr>
      </w:pPr>
    </w:p>
    <w:p w:rsidR="0030512E" w:rsidRPr="00113BBD" w:rsidRDefault="00113BBD" w:rsidP="00113BBD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The program to be executed is stored in the </w:t>
      </w:r>
      <w:r w:rsidRPr="00113BBD">
        <w:rPr>
          <w:b/>
          <w:sz w:val="20"/>
        </w:rPr>
        <w:t>Code Segment.</w:t>
      </w:r>
    </w:p>
    <w:p w:rsidR="00113BBD" w:rsidRDefault="00113BBD" w:rsidP="00113BBD">
      <w:pPr>
        <w:pStyle w:val="ListParagraph"/>
        <w:ind w:left="360"/>
        <w:rPr>
          <w:sz w:val="20"/>
        </w:rPr>
      </w:pPr>
    </w:p>
    <w:p w:rsidR="00113BBD" w:rsidRPr="00113BBD" w:rsidRDefault="00113BBD" w:rsidP="00113BBD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The data is stored in the</w:t>
      </w:r>
      <w:r w:rsidRPr="00113BBD">
        <w:rPr>
          <w:b/>
          <w:sz w:val="20"/>
        </w:rPr>
        <w:t xml:space="preserve"> Data Segment.</w:t>
      </w:r>
    </w:p>
    <w:p w:rsidR="00113BBD" w:rsidRDefault="00113BBD" w:rsidP="00113BBD">
      <w:pPr>
        <w:pStyle w:val="ListParagraph"/>
        <w:ind w:left="360"/>
        <w:rPr>
          <w:sz w:val="20"/>
        </w:rPr>
      </w:pPr>
    </w:p>
    <w:p w:rsidR="00113BBD" w:rsidRDefault="00113BBD" w:rsidP="00113BBD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The </w:t>
      </w:r>
      <w:r w:rsidRPr="00113BBD">
        <w:rPr>
          <w:b/>
          <w:sz w:val="20"/>
        </w:rPr>
        <w:t>Program Counter</w:t>
      </w:r>
      <w:r>
        <w:rPr>
          <w:sz w:val="20"/>
        </w:rPr>
        <w:t xml:space="preserve"> points to the next instruction to be executed.</w:t>
      </w:r>
    </w:p>
    <w:p w:rsidR="00972ACA" w:rsidRPr="00972ACA" w:rsidRDefault="00972ACA" w:rsidP="00972ACA">
      <w:pPr>
        <w:pStyle w:val="ListParagraph"/>
        <w:rPr>
          <w:sz w:val="20"/>
        </w:rPr>
      </w:pPr>
    </w:p>
    <w:p w:rsidR="00DC3005" w:rsidRDefault="00DC3005" w:rsidP="00972ACA">
      <w:pPr>
        <w:rPr>
          <w:sz w:val="20"/>
        </w:rPr>
      </w:pPr>
    </w:p>
    <w:p w:rsidR="00DC3005" w:rsidRDefault="00DC3005" w:rsidP="00972ACA">
      <w:pPr>
        <w:rPr>
          <w:sz w:val="20"/>
        </w:rPr>
      </w:pPr>
    </w:p>
    <w:p w:rsidR="00DC3005" w:rsidRDefault="00DC3005" w:rsidP="00972ACA">
      <w:pPr>
        <w:rPr>
          <w:sz w:val="20"/>
        </w:rPr>
      </w:pPr>
    </w:p>
    <w:p w:rsidR="00DC3005" w:rsidRDefault="00DC3005" w:rsidP="00972ACA">
      <w:pPr>
        <w:rPr>
          <w:sz w:val="20"/>
        </w:rPr>
      </w:pPr>
    </w:p>
    <w:p w:rsidR="00972ACA" w:rsidRDefault="00972ACA" w:rsidP="00972ACA">
      <w:pPr>
        <w:rPr>
          <w:sz w:val="20"/>
        </w:rPr>
      </w:pPr>
      <w:r w:rsidRPr="00DC3005">
        <w:rPr>
          <w:b/>
          <w:sz w:val="20"/>
        </w:rPr>
        <w:t>*The Data Segment</w:t>
      </w:r>
      <w:r>
        <w:rPr>
          <w:sz w:val="20"/>
        </w:rPr>
        <w:t xml:space="preserve"> </w:t>
      </w:r>
      <w:r w:rsidR="00DC3005">
        <w:rPr>
          <w:sz w:val="20"/>
        </w:rPr>
        <w:t>stores the data in</w:t>
      </w:r>
      <w:r w:rsidR="003D5FDE">
        <w:rPr>
          <w:sz w:val="20"/>
        </w:rPr>
        <w:t xml:space="preserve"> address</w:t>
      </w:r>
      <w:r w:rsidR="00DC3005">
        <w:rPr>
          <w:sz w:val="20"/>
        </w:rPr>
        <w:t>es</w:t>
      </w:r>
      <w:r w:rsidR="003D5FDE">
        <w:rPr>
          <w:sz w:val="20"/>
        </w:rPr>
        <w:t>.</w:t>
      </w:r>
    </w:p>
    <w:p w:rsidR="003D5FDE" w:rsidRDefault="003D5FDE" w:rsidP="00972ACA">
      <w:pPr>
        <w:rPr>
          <w:sz w:val="20"/>
        </w:rPr>
      </w:pPr>
    </w:p>
    <w:p w:rsidR="003D5FDE" w:rsidRDefault="003D5FDE" w:rsidP="00972ACA">
      <w:pPr>
        <w:rPr>
          <w:sz w:val="20"/>
        </w:rPr>
      </w:pPr>
      <w:r w:rsidRPr="00DC3005">
        <w:rPr>
          <w:b/>
          <w:sz w:val="20"/>
        </w:rPr>
        <w:t>*The Code Segment</w:t>
      </w:r>
      <w:r>
        <w:rPr>
          <w:sz w:val="20"/>
        </w:rPr>
        <w:t xml:space="preserve"> uses procedure data that is also stored in an address</w:t>
      </w:r>
      <w:r w:rsidR="00957545">
        <w:rPr>
          <w:sz w:val="20"/>
        </w:rPr>
        <w:t>es to be used for executing</w:t>
      </w:r>
      <w:r>
        <w:rPr>
          <w:sz w:val="20"/>
        </w:rPr>
        <w:t xml:space="preserve"> the </w:t>
      </w:r>
      <w:r w:rsidR="00957545">
        <w:rPr>
          <w:sz w:val="20"/>
        </w:rPr>
        <w:t>program.</w:t>
      </w:r>
    </w:p>
    <w:p w:rsidR="000E099E" w:rsidRDefault="000E099E" w:rsidP="00972ACA">
      <w:pPr>
        <w:rPr>
          <w:sz w:val="20"/>
        </w:rPr>
      </w:pPr>
    </w:p>
    <w:p w:rsidR="000E099E" w:rsidRPr="0017035D" w:rsidRDefault="000E099E" w:rsidP="00972ACA">
      <w:pPr>
        <w:rPr>
          <w:sz w:val="20"/>
        </w:rPr>
      </w:pPr>
      <w:r w:rsidRPr="000E099E">
        <w:rPr>
          <w:b/>
          <w:sz w:val="20"/>
        </w:rPr>
        <w:t>*Stack-</w:t>
      </w:r>
      <w:r w:rsidR="0017035D">
        <w:rPr>
          <w:b/>
          <w:sz w:val="20"/>
        </w:rPr>
        <w:t xml:space="preserve"> </w:t>
      </w:r>
      <w:bookmarkStart w:id="0" w:name="_GoBack"/>
      <w:bookmarkEnd w:id="0"/>
    </w:p>
    <w:p w:rsidR="000E099E" w:rsidRPr="000E099E" w:rsidRDefault="000E099E" w:rsidP="00972ACA">
      <w:pPr>
        <w:rPr>
          <w:b/>
          <w:sz w:val="20"/>
        </w:rPr>
      </w:pPr>
    </w:p>
    <w:p w:rsidR="000E099E" w:rsidRPr="000E099E" w:rsidRDefault="000E099E" w:rsidP="00972ACA">
      <w:pPr>
        <w:rPr>
          <w:b/>
          <w:sz w:val="20"/>
        </w:rPr>
      </w:pPr>
      <w:r w:rsidRPr="000E099E">
        <w:rPr>
          <w:b/>
          <w:sz w:val="20"/>
        </w:rPr>
        <w:t>*Heap-</w:t>
      </w:r>
      <w:r w:rsidR="00383621" w:rsidRPr="00383621">
        <w:rPr>
          <w:sz w:val="20"/>
        </w:rPr>
        <w:t xml:space="preserve"> </w:t>
      </w:r>
      <w:r w:rsidR="00383621">
        <w:rPr>
          <w:sz w:val="20"/>
        </w:rPr>
        <w:t>left over memory, not being used by any program. It is managed by the O/S</w:t>
      </w:r>
    </w:p>
    <w:p w:rsidR="000E099E" w:rsidRPr="000E099E" w:rsidRDefault="000E099E" w:rsidP="00972ACA">
      <w:pPr>
        <w:rPr>
          <w:b/>
          <w:sz w:val="20"/>
        </w:rPr>
      </w:pPr>
    </w:p>
    <w:p w:rsidR="000E099E" w:rsidRPr="000E099E" w:rsidRDefault="000E099E" w:rsidP="00972ACA">
      <w:pPr>
        <w:rPr>
          <w:b/>
          <w:sz w:val="20"/>
        </w:rPr>
      </w:pPr>
      <w:r w:rsidRPr="000E099E">
        <w:rPr>
          <w:b/>
          <w:sz w:val="20"/>
        </w:rPr>
        <w:t>*Arithmetic and Logic Unit (ALU)-</w:t>
      </w:r>
    </w:p>
    <w:p w:rsidR="000E099E" w:rsidRPr="000E099E" w:rsidRDefault="000E099E" w:rsidP="00972ACA">
      <w:pPr>
        <w:rPr>
          <w:b/>
          <w:sz w:val="20"/>
        </w:rPr>
      </w:pPr>
    </w:p>
    <w:p w:rsidR="000E099E" w:rsidRPr="000E099E" w:rsidRDefault="000E099E" w:rsidP="00972ACA">
      <w:pPr>
        <w:rPr>
          <w:b/>
          <w:sz w:val="20"/>
        </w:rPr>
      </w:pPr>
      <w:r w:rsidRPr="000E099E">
        <w:rPr>
          <w:b/>
          <w:sz w:val="20"/>
        </w:rPr>
        <w:t>*Program Counter</w:t>
      </w:r>
      <w:r>
        <w:rPr>
          <w:b/>
          <w:sz w:val="20"/>
        </w:rPr>
        <w:t>-</w:t>
      </w:r>
    </w:p>
    <w:p w:rsidR="000E099E" w:rsidRPr="000E099E" w:rsidRDefault="000E099E" w:rsidP="00972ACA">
      <w:pPr>
        <w:rPr>
          <w:b/>
          <w:sz w:val="20"/>
        </w:rPr>
      </w:pPr>
    </w:p>
    <w:p w:rsidR="000E099E" w:rsidRPr="000E099E" w:rsidRDefault="000E099E" w:rsidP="00972ACA">
      <w:pPr>
        <w:rPr>
          <w:b/>
          <w:sz w:val="20"/>
        </w:rPr>
      </w:pPr>
      <w:r w:rsidRPr="000E099E">
        <w:rPr>
          <w:b/>
          <w:sz w:val="20"/>
        </w:rPr>
        <w:t>*Instruction Register</w:t>
      </w:r>
      <w:r>
        <w:rPr>
          <w:b/>
          <w:sz w:val="20"/>
        </w:rPr>
        <w:t>-</w:t>
      </w:r>
    </w:p>
    <w:p w:rsidR="000E099E" w:rsidRPr="000E099E" w:rsidRDefault="000E099E" w:rsidP="00972ACA">
      <w:pPr>
        <w:rPr>
          <w:b/>
          <w:sz w:val="20"/>
        </w:rPr>
      </w:pPr>
    </w:p>
    <w:p w:rsidR="000E099E" w:rsidRDefault="000E099E" w:rsidP="00972ACA">
      <w:pPr>
        <w:rPr>
          <w:b/>
          <w:sz w:val="20"/>
        </w:rPr>
      </w:pPr>
      <w:r w:rsidRPr="000E099E">
        <w:rPr>
          <w:b/>
          <w:sz w:val="20"/>
        </w:rPr>
        <w:t>*Register</w:t>
      </w:r>
      <w:r>
        <w:rPr>
          <w:b/>
          <w:sz w:val="20"/>
        </w:rPr>
        <w:t>-</w:t>
      </w:r>
    </w:p>
    <w:p w:rsidR="002E3B27" w:rsidRDefault="002E3B27" w:rsidP="00972ACA">
      <w:pPr>
        <w:rPr>
          <w:b/>
          <w:sz w:val="20"/>
        </w:rPr>
      </w:pPr>
    </w:p>
    <w:p w:rsidR="002E3B27" w:rsidRPr="006A70E6" w:rsidRDefault="002E3B27" w:rsidP="006A70E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6A70E6">
        <w:rPr>
          <w:b/>
          <w:sz w:val="24"/>
          <w:u w:val="single"/>
        </w:rPr>
        <w:t>The Operating System</w:t>
      </w:r>
    </w:p>
    <w:p w:rsidR="002E3B27" w:rsidRDefault="002E3B27" w:rsidP="00972ACA">
      <w:pPr>
        <w:rPr>
          <w:b/>
          <w:sz w:val="24"/>
          <w:u w:val="single"/>
        </w:rPr>
      </w:pPr>
    </w:p>
    <w:p w:rsidR="002E3B27" w:rsidRDefault="002E3B27" w:rsidP="002E3B27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Manages the memory in the computer</w:t>
      </w:r>
    </w:p>
    <w:p w:rsidR="002E3B27" w:rsidRDefault="002E3B27" w:rsidP="002E3B27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Manages how and when programs are executed</w:t>
      </w:r>
    </w:p>
    <w:p w:rsidR="002E3B27" w:rsidRDefault="002E3B27" w:rsidP="002E3B27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Manages the devices attached to the computer</w:t>
      </w:r>
    </w:p>
    <w:p w:rsidR="002E3B27" w:rsidRDefault="002E3B27" w:rsidP="002E3B27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Manages everything else the computer does</w:t>
      </w:r>
    </w:p>
    <w:p w:rsidR="002E3B27" w:rsidRDefault="002E3B27" w:rsidP="002E3B27">
      <w:pPr>
        <w:rPr>
          <w:sz w:val="20"/>
        </w:rPr>
      </w:pPr>
    </w:p>
    <w:p w:rsidR="00E74867" w:rsidRDefault="00E74867" w:rsidP="002E3B27">
      <w:pPr>
        <w:rPr>
          <w:b/>
          <w:sz w:val="24"/>
          <w:u w:val="single"/>
        </w:rPr>
      </w:pPr>
      <w:r w:rsidRPr="00E74867">
        <w:rPr>
          <w:b/>
          <w:sz w:val="24"/>
          <w:u w:val="single"/>
        </w:rPr>
        <w:t>The Code Editor</w:t>
      </w:r>
    </w:p>
    <w:p w:rsidR="00E74867" w:rsidRDefault="00510003" w:rsidP="00510003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Provides a way for the programmer to create and edit the </w:t>
      </w:r>
      <w:r w:rsidRPr="00510003">
        <w:rPr>
          <w:b/>
          <w:sz w:val="20"/>
        </w:rPr>
        <w:t>Source Code</w:t>
      </w:r>
      <w:r>
        <w:rPr>
          <w:sz w:val="20"/>
        </w:rPr>
        <w:t xml:space="preserve"> text for the program</w:t>
      </w:r>
    </w:p>
    <w:p w:rsidR="00510003" w:rsidRDefault="00510003" w:rsidP="00510003">
      <w:pPr>
        <w:pStyle w:val="ListParagraph"/>
        <w:numPr>
          <w:ilvl w:val="1"/>
          <w:numId w:val="9"/>
        </w:numPr>
        <w:rPr>
          <w:b/>
          <w:sz w:val="20"/>
        </w:rPr>
      </w:pPr>
      <w:r w:rsidRPr="00510003">
        <w:rPr>
          <w:b/>
          <w:sz w:val="20"/>
        </w:rPr>
        <w:t>Source Code-</w:t>
      </w:r>
    </w:p>
    <w:p w:rsidR="00510003" w:rsidRDefault="00510003" w:rsidP="00510003">
      <w:pPr>
        <w:rPr>
          <w:b/>
          <w:sz w:val="20"/>
        </w:rPr>
      </w:pPr>
    </w:p>
    <w:p w:rsidR="00510003" w:rsidRDefault="00510003" w:rsidP="00510003">
      <w:pPr>
        <w:rPr>
          <w:b/>
          <w:sz w:val="24"/>
          <w:u w:val="single"/>
        </w:rPr>
      </w:pPr>
      <w:r w:rsidRPr="00510003">
        <w:rPr>
          <w:b/>
          <w:sz w:val="24"/>
          <w:u w:val="single"/>
        </w:rPr>
        <w:t>The Compiler</w:t>
      </w:r>
    </w:p>
    <w:p w:rsidR="00A6727F" w:rsidRDefault="00510003" w:rsidP="000C65EF">
      <w:pPr>
        <w:rPr>
          <w:sz w:val="20"/>
        </w:rPr>
      </w:pPr>
      <w:r w:rsidRPr="00510003">
        <w:rPr>
          <w:sz w:val="20"/>
        </w:rPr>
        <w:t xml:space="preserve">Definition- </w:t>
      </w:r>
    </w:p>
    <w:p w:rsidR="000C65EF" w:rsidRPr="00A6727F" w:rsidRDefault="000C65EF" w:rsidP="000C65EF">
      <w:pPr>
        <w:rPr>
          <w:sz w:val="20"/>
        </w:rPr>
      </w:pPr>
      <w:r>
        <w:rPr>
          <w:b/>
          <w:sz w:val="24"/>
          <w:u w:val="single"/>
        </w:rPr>
        <w:lastRenderedPageBreak/>
        <w:t>Inte</w:t>
      </w:r>
      <w:r>
        <w:rPr>
          <w:b/>
          <w:sz w:val="24"/>
          <w:u w:val="single"/>
        </w:rPr>
        <w:t>grated Development Environment (IDE)</w:t>
      </w:r>
    </w:p>
    <w:p w:rsidR="000C65EF" w:rsidRDefault="000C65EF" w:rsidP="000C65EF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 code editor</w:t>
      </w:r>
    </w:p>
    <w:p w:rsidR="000C65EF" w:rsidRDefault="000C65EF" w:rsidP="000C65EF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 Compiler</w:t>
      </w:r>
    </w:p>
    <w:p w:rsidR="000C65EF" w:rsidRDefault="000C65EF" w:rsidP="000C65EF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 Debugger</w:t>
      </w:r>
    </w:p>
    <w:p w:rsidR="000C65EF" w:rsidRDefault="000C65EF" w:rsidP="000C65EF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and other development tools</w:t>
      </w:r>
    </w:p>
    <w:p w:rsidR="00A6727F" w:rsidRPr="00510003" w:rsidRDefault="00A6727F" w:rsidP="00510003">
      <w:pPr>
        <w:rPr>
          <w:b/>
          <w:sz w:val="24"/>
          <w:u w:val="single"/>
        </w:rPr>
      </w:pPr>
    </w:p>
    <w:p w:rsidR="00510003" w:rsidRDefault="00A6727F" w:rsidP="0051000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Overview of Source Code Being Executed and its Position in the O/S</w:t>
      </w:r>
    </w:p>
    <w:p w:rsidR="00A6727F" w:rsidRDefault="00A6727F" w:rsidP="00510003">
      <w:pPr>
        <w:rPr>
          <w:b/>
          <w:sz w:val="24"/>
          <w:u w:val="single"/>
        </w:rPr>
      </w:pPr>
    </w:p>
    <w:p w:rsidR="00510003" w:rsidRDefault="005C3AD6" w:rsidP="0051000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9264" behindDoc="0" locked="0" layoutInCell="1" allowOverlap="1" wp14:anchorId="401111E0" wp14:editId="69E7A506">
            <wp:simplePos x="0" y="0"/>
            <wp:positionH relativeFrom="column">
              <wp:posOffset>2714625</wp:posOffset>
            </wp:positionH>
            <wp:positionV relativeFrom="paragraph">
              <wp:posOffset>2319020</wp:posOffset>
            </wp:positionV>
            <wp:extent cx="692785" cy="714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003" w:rsidRPr="00510003">
        <w:drawing>
          <wp:inline distT="0" distB="0" distL="0" distR="0" wp14:anchorId="76B2D189" wp14:editId="451D665C">
            <wp:extent cx="4095750" cy="3071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710" cy="30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1A" w:rsidRDefault="00C7451A" w:rsidP="00A6727F">
      <w:pPr>
        <w:rPr>
          <w:sz w:val="20"/>
        </w:rPr>
      </w:pPr>
    </w:p>
    <w:p w:rsidR="00C7451A" w:rsidRPr="00C7451A" w:rsidRDefault="00A6727F" w:rsidP="000C65EF">
      <w:pPr>
        <w:pStyle w:val="ListParagraph"/>
        <w:rPr>
          <w:sz w:val="20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CF4ED" wp14:editId="4E8CF01A">
                <wp:simplePos x="0" y="0"/>
                <wp:positionH relativeFrom="rightMargin">
                  <wp:posOffset>-5038725</wp:posOffset>
                </wp:positionH>
                <wp:positionV relativeFrom="paragraph">
                  <wp:posOffset>2074545</wp:posOffset>
                </wp:positionV>
                <wp:extent cx="228600" cy="2762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91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396.75pt;margin-top:163.35pt;width:18pt;height:21.7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884C5" wp14:editId="52FA5B7F">
                <wp:simplePos x="0" y="0"/>
                <wp:positionH relativeFrom="column">
                  <wp:posOffset>1638300</wp:posOffset>
                </wp:positionH>
                <wp:positionV relativeFrom="paragraph">
                  <wp:posOffset>1969770</wp:posOffset>
                </wp:positionV>
                <wp:extent cx="657225" cy="62865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F54D" id="Straight Arrow Connector 11" o:spid="_x0000_s1026" type="#_x0000_t32" style="position:absolute;margin-left:129pt;margin-top:155.1pt;width:51.75pt;height:4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u w:val="single"/>
        </w:rPr>
        <w:drawing>
          <wp:anchor distT="0" distB="0" distL="114300" distR="114300" simplePos="0" relativeHeight="251660288" behindDoc="0" locked="0" layoutInCell="1" allowOverlap="1" wp14:anchorId="20F38AFA" wp14:editId="3A2766AC">
            <wp:simplePos x="0" y="0"/>
            <wp:positionH relativeFrom="column">
              <wp:posOffset>533400</wp:posOffset>
            </wp:positionH>
            <wp:positionV relativeFrom="paragraph">
              <wp:posOffset>2426970</wp:posOffset>
            </wp:positionV>
            <wp:extent cx="1038225" cy="413411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13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1A29">
        <w:rPr>
          <w:b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0AC9707F" wp14:editId="6CED623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72638" cy="34294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451A" w:rsidRPr="00C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65E1"/>
    <w:multiLevelType w:val="hybridMultilevel"/>
    <w:tmpl w:val="69D0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E5235"/>
    <w:multiLevelType w:val="hybridMultilevel"/>
    <w:tmpl w:val="E37CA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AB47E2"/>
    <w:multiLevelType w:val="hybridMultilevel"/>
    <w:tmpl w:val="DD9E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CB62B4"/>
    <w:multiLevelType w:val="hybridMultilevel"/>
    <w:tmpl w:val="0E58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30149"/>
    <w:multiLevelType w:val="hybridMultilevel"/>
    <w:tmpl w:val="F3C0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06398"/>
    <w:multiLevelType w:val="hybridMultilevel"/>
    <w:tmpl w:val="46BE40EE"/>
    <w:lvl w:ilvl="0" w:tplc="A28E92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C7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63386E"/>
    <w:multiLevelType w:val="hybridMultilevel"/>
    <w:tmpl w:val="1FD6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B33EC"/>
    <w:multiLevelType w:val="hybridMultilevel"/>
    <w:tmpl w:val="EBFCE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431C0C"/>
    <w:multiLevelType w:val="multilevel"/>
    <w:tmpl w:val="03B22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06"/>
    <w:rsid w:val="000367D9"/>
    <w:rsid w:val="000C65EF"/>
    <w:rsid w:val="000E099E"/>
    <w:rsid w:val="00113BBD"/>
    <w:rsid w:val="0017035D"/>
    <w:rsid w:val="002E3B27"/>
    <w:rsid w:val="0030512E"/>
    <w:rsid w:val="003749B2"/>
    <w:rsid w:val="00383621"/>
    <w:rsid w:val="003D5FDE"/>
    <w:rsid w:val="00510003"/>
    <w:rsid w:val="005C3AD6"/>
    <w:rsid w:val="005E444B"/>
    <w:rsid w:val="006A70E6"/>
    <w:rsid w:val="006F4FD4"/>
    <w:rsid w:val="00720806"/>
    <w:rsid w:val="007D6D12"/>
    <w:rsid w:val="00855A08"/>
    <w:rsid w:val="00957545"/>
    <w:rsid w:val="00972ACA"/>
    <w:rsid w:val="00A6727F"/>
    <w:rsid w:val="00AD5D23"/>
    <w:rsid w:val="00BE5CD0"/>
    <w:rsid w:val="00C16B34"/>
    <w:rsid w:val="00C41A29"/>
    <w:rsid w:val="00C7451A"/>
    <w:rsid w:val="00CF5EF4"/>
    <w:rsid w:val="00CF79D3"/>
    <w:rsid w:val="00D36A16"/>
    <w:rsid w:val="00DC3005"/>
    <w:rsid w:val="00DC580D"/>
    <w:rsid w:val="00DD1768"/>
    <w:rsid w:val="00E74867"/>
    <w:rsid w:val="00F16DAA"/>
    <w:rsid w:val="00FA1325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9755251-858E-430B-B22A-610C0783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6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90073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68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Andlauer</dc:creator>
  <cp:keywords/>
  <dc:description/>
  <cp:lastModifiedBy>Russell Andlauer</cp:lastModifiedBy>
  <cp:revision>33</cp:revision>
  <cp:lastPrinted>2014-05-14T23:31:00Z</cp:lastPrinted>
  <dcterms:created xsi:type="dcterms:W3CDTF">2014-05-14T22:25:00Z</dcterms:created>
  <dcterms:modified xsi:type="dcterms:W3CDTF">2014-05-14T23:33:00Z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